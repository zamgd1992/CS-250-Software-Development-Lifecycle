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34D7" w14:textId="22434DFF" w:rsidR="004D6B86" w:rsidRDefault="00401857">
      <w:pPr>
        <w:pStyle w:val="Title"/>
      </w:pPr>
      <w:r>
        <w:t>CS-250 Final Project</w:t>
      </w:r>
      <w:r w:rsidR="000C1358">
        <w:t>: Scrum Review</w:t>
      </w:r>
    </w:p>
    <w:p w14:paraId="122002D6" w14:textId="2151AE48" w:rsidR="004D6B86" w:rsidRDefault="000C1358">
      <w:pPr>
        <w:pStyle w:val="Title2"/>
      </w:pPr>
      <w:r>
        <w:t>Zachary McBride</w:t>
      </w:r>
    </w:p>
    <w:p w14:paraId="71198057" w14:textId="3F8847FB" w:rsidR="004D6B86" w:rsidRDefault="000C1358">
      <w:pPr>
        <w:pStyle w:val="Title2"/>
      </w:pPr>
      <w:r>
        <w:t>SNHU</w:t>
      </w:r>
    </w:p>
    <w:p w14:paraId="5530C87E" w14:textId="17482032" w:rsidR="006D7EE9" w:rsidRDefault="000C1358" w:rsidP="006D7EE9">
      <w:pPr>
        <w:pStyle w:val="SectionTitle"/>
      </w:pPr>
      <w:r>
        <w:lastRenderedPageBreak/>
        <w:t>Sprint Review and Retrospective</w:t>
      </w:r>
    </w:p>
    <w:p w14:paraId="4B887153" w14:textId="058A8ACF" w:rsidR="004D6B86" w:rsidRPr="00E7305D" w:rsidRDefault="006D7EE9" w:rsidP="006D7EE9">
      <w:r>
        <w:t xml:space="preserve"> </w:t>
      </w:r>
      <w:r w:rsidR="000C1358">
        <w:t xml:space="preserve">After having taken on the various roles on a Scrum Team, I will once again take on the role of Scrum Master to lead a Sprint Review and Retrospective. The Sprint Review involves the entire Scrum Team and the Users/Stakeholders. </w:t>
      </w:r>
      <w:r w:rsidR="00AC17B5">
        <w:t>“</w:t>
      </w:r>
      <w:r w:rsidR="00AC17B5" w:rsidRPr="00766783">
        <w:t>The purpose of the Sprint Review is to inspect the outcome of the Sprint and determine future adaptations</w:t>
      </w:r>
      <w:r w:rsidR="00AC17B5">
        <w:t>” (Schwaber, 2020)</w:t>
      </w:r>
      <w:r w:rsidR="00AC17B5" w:rsidRPr="00766783">
        <w:t xml:space="preserve">. </w:t>
      </w:r>
      <w:r w:rsidR="000C1358">
        <w:t xml:space="preserve">The Retrospective is for the Scrum Team itself. </w:t>
      </w:r>
      <w:r w:rsidR="00BB0C36">
        <w:t>“</w:t>
      </w:r>
      <w:r w:rsidR="00BB0C36" w:rsidRPr="00BB0C36">
        <w:t>The purpose of the Sprint Retrospective is to plan ways to increase quality and effectiveness</w:t>
      </w:r>
      <w:r w:rsidR="00794FE1">
        <w:t xml:space="preserve">” (Schwaber, 2020). </w:t>
      </w:r>
      <w:r w:rsidR="0069214F">
        <w:t>It is a chance for the team to look at how they worked as a team. It should be a time of reflection where the team celebrates their victories and discuss challenges they have. Both should be used to set the team up for success during the next Sprint.</w:t>
      </w:r>
    </w:p>
    <w:p w14:paraId="4C70580A" w14:textId="713FD84C" w:rsidR="004D6B86" w:rsidRDefault="000C1358">
      <w:pPr>
        <w:pStyle w:val="Heading1"/>
      </w:pPr>
      <w:r>
        <w:t>Sprint Review</w:t>
      </w:r>
    </w:p>
    <w:p w14:paraId="3959C2A3" w14:textId="1243CC73" w:rsidR="000C1358" w:rsidRDefault="00127A2E" w:rsidP="000C1358">
      <w:r>
        <w:t>The current Sprint is wrapping up</w:t>
      </w:r>
      <w:r w:rsidR="00180F24">
        <w:t xml:space="preserve"> and our developers have been working hard on the SNHU Travel Project</w:t>
      </w:r>
      <w:r w:rsidR="000A111E">
        <w:t xml:space="preserve">. There is one deliverable for this Sprint. We have </w:t>
      </w:r>
      <w:r w:rsidR="006F2DA1">
        <w:t xml:space="preserve">developed the slide show for </w:t>
      </w:r>
      <w:r w:rsidR="007E561C">
        <w:t xml:space="preserve">travel destinations. At the beginning of the Sprint this was </w:t>
      </w:r>
      <w:r w:rsidR="00896EFA">
        <w:t>meant</w:t>
      </w:r>
      <w:r w:rsidR="007E561C">
        <w:t xml:space="preserve"> to be </w:t>
      </w:r>
      <w:r w:rsidR="00896EFA">
        <w:t>a Top 5 Destinations sho</w:t>
      </w:r>
      <w:r w:rsidR="004831B1">
        <w:t xml:space="preserve">w, however </w:t>
      </w:r>
      <w:r w:rsidR="00EF298A">
        <w:t>halfway</w:t>
      </w:r>
      <w:r w:rsidR="004831B1">
        <w:t xml:space="preserve"> through the Sprint this changed to </w:t>
      </w:r>
      <w:r w:rsidR="00C04060">
        <w:t xml:space="preserve">destinations involving </w:t>
      </w:r>
      <w:r w:rsidR="00EF298A">
        <w:t xml:space="preserve">Detox/Wellness. </w:t>
      </w:r>
      <w:r w:rsidR="00180F24">
        <w:t xml:space="preserve">I want to thank our </w:t>
      </w:r>
      <w:r w:rsidR="00236E11">
        <w:t>developers</w:t>
      </w:r>
      <w:r w:rsidR="00180F24">
        <w:t xml:space="preserve"> and </w:t>
      </w:r>
      <w:r w:rsidR="00ED3AE9">
        <w:t>testers as</w:t>
      </w:r>
      <w:r w:rsidR="00236E11">
        <w:t xml:space="preserve"> t</w:t>
      </w:r>
      <w:r w:rsidR="00BE0AA0">
        <w:t xml:space="preserve">his change was accomplished with minimal </w:t>
      </w:r>
      <w:r w:rsidR="00A70E89">
        <w:t xml:space="preserve">difficulty. </w:t>
      </w:r>
      <w:r w:rsidR="00B50D9A">
        <w:t xml:space="preserve">This would not have been possible without an agile approach to this project. </w:t>
      </w:r>
      <w:r w:rsidR="00A70E89">
        <w:t xml:space="preserve">It is important to note that the template used for the slide show can be reused for other types of </w:t>
      </w:r>
      <w:r w:rsidR="002D0508">
        <w:t xml:space="preserve">destinations lists. It can also, be used </w:t>
      </w:r>
      <w:r w:rsidR="002D31ED">
        <w:t xml:space="preserve">in multiple locations on the travel site. </w:t>
      </w:r>
    </w:p>
    <w:p w14:paraId="1650D5FB" w14:textId="4EC71E95" w:rsidR="003D4571" w:rsidRDefault="004373AA" w:rsidP="000C1358">
      <w:r>
        <w:t xml:space="preserve">There </w:t>
      </w:r>
      <w:r w:rsidR="00B35A2B">
        <w:t>are</w:t>
      </w:r>
      <w:r>
        <w:t xml:space="preserve"> no other deliverables for the current </w:t>
      </w:r>
      <w:r w:rsidR="00EE4282">
        <w:t>Sprint,</w:t>
      </w:r>
      <w:r w:rsidR="00236E11">
        <w:t xml:space="preserve"> but our Product Owner and testers have been working together </w:t>
      </w:r>
      <w:r w:rsidR="00EE4282">
        <w:t>to prepare for</w:t>
      </w:r>
      <w:r w:rsidR="00236E11">
        <w:t xml:space="preserve"> the next </w:t>
      </w:r>
      <w:r w:rsidR="00EE4282">
        <w:t xml:space="preserve">parts of the project. </w:t>
      </w:r>
      <w:r w:rsidR="00B35A2B">
        <w:t xml:space="preserve">We are prepared to pull multiple user stories form the Product Backlog and </w:t>
      </w:r>
      <w:r w:rsidR="003757E8">
        <w:t>all</w:t>
      </w:r>
      <w:r w:rsidR="00B35A2B">
        <w:t xml:space="preserve"> these stories have testing criteria which will make it easier for the developers to </w:t>
      </w:r>
      <w:r w:rsidR="003757E8">
        <w:t xml:space="preserve">deliver on these. </w:t>
      </w:r>
      <w:r w:rsidR="00ED3AE9">
        <w:t>The Product Owner has been working with the stakeholders to prioritize these user stories</w:t>
      </w:r>
      <w:r w:rsidR="003260C2">
        <w:t xml:space="preserve">. The Sprint Review is a great time to </w:t>
      </w:r>
      <w:r w:rsidR="004B6049">
        <w:t xml:space="preserve">look at </w:t>
      </w:r>
      <w:r w:rsidR="004B6049">
        <w:lastRenderedPageBreak/>
        <w:t xml:space="preserve">these priorities and </w:t>
      </w:r>
      <w:r w:rsidR="001C00D7">
        <w:t>I, the Scrum Master can help make these adjustments as needed</w:t>
      </w:r>
      <w:r w:rsidR="004B6049">
        <w:t xml:space="preserve">. </w:t>
      </w:r>
      <w:r w:rsidR="007B6874">
        <w:t xml:space="preserve">Note that </w:t>
      </w:r>
      <w:r w:rsidR="00CC0D02">
        <w:t xml:space="preserve">with Scrum we can make these adjustments and pull new ideas into development much easier than traditional project </w:t>
      </w:r>
      <w:r w:rsidR="00F63AED">
        <w:t>methods.</w:t>
      </w:r>
    </w:p>
    <w:p w14:paraId="00012FF7" w14:textId="03830FBC" w:rsidR="00A24A81" w:rsidRDefault="003757E8" w:rsidP="00ED6922">
      <w:r>
        <w:t xml:space="preserve">Now that we have a functional list </w:t>
      </w:r>
      <w:r w:rsidR="00B17065">
        <w:t xml:space="preserve">of </w:t>
      </w:r>
      <w:r w:rsidR="00F70674">
        <w:t>destinations,</w:t>
      </w:r>
      <w:r w:rsidR="00B17065">
        <w:t xml:space="preserve"> we can begin on creating the destination booking </w:t>
      </w:r>
      <w:r w:rsidR="009B5068">
        <w:t xml:space="preserve">system where users can look at more information regarding </w:t>
      </w:r>
      <w:r w:rsidR="00F70674">
        <w:t xml:space="preserve">vacations they find on the site as well as reserving those vacations. This is the top priority for our team as </w:t>
      </w:r>
      <w:r w:rsidR="0020340F">
        <w:t>it</w:t>
      </w:r>
      <w:r w:rsidR="00A6462E">
        <w:t xml:space="preserve"> is the most important thing for the travel site to start creating revenue. </w:t>
      </w:r>
      <w:r w:rsidR="004B6049">
        <w:t>This is a larg</w:t>
      </w:r>
      <w:r w:rsidR="00714E09">
        <w:t xml:space="preserve">e portion of the program being developed and is </w:t>
      </w:r>
      <w:r w:rsidR="001356B3">
        <w:t>an</w:t>
      </w:r>
      <w:r w:rsidR="00714E09">
        <w:t xml:space="preserve"> Epic that may take multiple Sprints to develop. </w:t>
      </w:r>
      <w:r w:rsidR="001356B3">
        <w:t xml:space="preserve">We are prepared to begin </w:t>
      </w:r>
      <w:r w:rsidR="004959C2">
        <w:t xml:space="preserve">development on </w:t>
      </w:r>
      <w:r w:rsidR="001356B3">
        <w:t>this in the next Sprint</w:t>
      </w:r>
      <w:r w:rsidR="00E75758">
        <w:t>s which will start this next Monday.</w:t>
      </w:r>
    </w:p>
    <w:p w14:paraId="22E4BAF1" w14:textId="6DD8AE66" w:rsidR="000C1358" w:rsidRPr="00C5686B" w:rsidRDefault="000C1358" w:rsidP="000C1358">
      <w:pPr>
        <w:pStyle w:val="Heading1"/>
      </w:pPr>
      <w:r>
        <w:t>Retrospective</w:t>
      </w:r>
    </w:p>
    <w:p w14:paraId="3BE47516" w14:textId="3335BF6B" w:rsidR="000C1358" w:rsidRDefault="00656353" w:rsidP="000C1358">
      <w:r>
        <w:t>As we wrap up Sprint it is important for us to look at our successes</w:t>
      </w:r>
      <w:r w:rsidR="00D5199A">
        <w:t xml:space="preserve"> together. Then we need to evaluate what worked well and where we can improve. </w:t>
      </w:r>
      <w:r w:rsidR="00FA2D12">
        <w:t xml:space="preserve">We had a strong start to the </w:t>
      </w:r>
      <w:r w:rsidR="00A343A4">
        <w:t xml:space="preserve">SNHU Travel </w:t>
      </w:r>
      <w:r w:rsidR="0058363E">
        <w:t>Project,</w:t>
      </w:r>
      <w:r w:rsidR="00A343A4">
        <w:t xml:space="preserve"> and it is important to note that we were able to deliver </w:t>
      </w:r>
      <w:r w:rsidR="001A542B">
        <w:t xml:space="preserve">the top thing they wanted out of this project. </w:t>
      </w:r>
      <w:r w:rsidR="00640355">
        <w:t xml:space="preserve">The </w:t>
      </w:r>
      <w:r w:rsidR="00255A08">
        <w:t xml:space="preserve">Detox/Wellness destination slide show would not have been my top priority for this </w:t>
      </w:r>
      <w:r w:rsidR="0058363E">
        <w:t>project,</w:t>
      </w:r>
      <w:r w:rsidR="00255A08">
        <w:t xml:space="preserve"> but it was the most important thi</w:t>
      </w:r>
      <w:r w:rsidR="0058363E">
        <w:t>ng for the stakeholders</w:t>
      </w:r>
      <w:r w:rsidR="00640355">
        <w:t xml:space="preserve"> and that is why it was the first thing we did</w:t>
      </w:r>
      <w:r w:rsidR="0058363E">
        <w:t xml:space="preserve">. I want to personally thank our developers and testers for being adaptable when this deliverable changed from the Top 5 Destinations </w:t>
      </w:r>
      <w:r w:rsidR="00C16E87">
        <w:t xml:space="preserve">page to the Detox/Wellness slideshow. </w:t>
      </w:r>
      <w:r w:rsidR="00E45B18">
        <w:t xml:space="preserve">This change was much easier for our team to handle because we have an agile mindset. </w:t>
      </w:r>
    </w:p>
    <w:p w14:paraId="495B2AB4" w14:textId="0469828A" w:rsidR="001D3270" w:rsidRPr="00C5686B" w:rsidRDefault="00BB4745" w:rsidP="001D3270">
      <w:pPr>
        <w:pStyle w:val="Heading2"/>
      </w:pPr>
      <w:r>
        <w:t>Communication</w:t>
      </w:r>
    </w:p>
    <w:p w14:paraId="49821F92" w14:textId="7D941C9E" w:rsidR="001D3270" w:rsidRDefault="00BB4745" w:rsidP="001D3270">
      <w:r>
        <w:t xml:space="preserve">The </w:t>
      </w:r>
      <w:r w:rsidR="00A72072">
        <w:t xml:space="preserve">best way to evaluate our team is to look at how we communicate with each </w:t>
      </w:r>
      <w:r w:rsidR="00F2047E">
        <w:t xml:space="preserve">other. </w:t>
      </w:r>
      <w:r w:rsidR="001A7F26">
        <w:t xml:space="preserve">Between </w:t>
      </w:r>
      <w:r w:rsidR="000C775F">
        <w:t xml:space="preserve">the developers, testers, and myself, </w:t>
      </w:r>
      <w:r w:rsidR="001A7F26">
        <w:t xml:space="preserve">the best tool we have for communicating is </w:t>
      </w:r>
      <w:r w:rsidR="00AB5C43">
        <w:t xml:space="preserve">during our Daily Standups. </w:t>
      </w:r>
      <w:r w:rsidR="000C775F">
        <w:t xml:space="preserve">This a great opportunity for us to </w:t>
      </w:r>
      <w:r w:rsidR="00FA7A61">
        <w:t xml:space="preserve">see what each of us is working on and </w:t>
      </w:r>
      <w:r w:rsidR="00BE7D66">
        <w:t xml:space="preserve">getting help from each other. </w:t>
      </w:r>
      <w:r w:rsidR="008E7EFF">
        <w:t xml:space="preserve">We have done a good job at </w:t>
      </w:r>
      <w:r w:rsidR="007A7E92">
        <w:t xml:space="preserve">making this meeting efficient, we need </w:t>
      </w:r>
      <w:r w:rsidR="007A7E92">
        <w:lastRenderedPageBreak/>
        <w:t>to continue to use this time affectively as we move to the next Sprint.</w:t>
      </w:r>
      <w:r w:rsidR="0000214E">
        <w:t xml:space="preserve"> Remember that if you need help with anything </w:t>
      </w:r>
      <w:r w:rsidR="000564C8">
        <w:t xml:space="preserve">all you need to do is ask. </w:t>
      </w:r>
    </w:p>
    <w:p w14:paraId="379E38C0" w14:textId="4F651E48" w:rsidR="00B60668" w:rsidRDefault="00B60668" w:rsidP="001D3270">
      <w:r>
        <w:t xml:space="preserve">Even though we try to work in the same location it is not always possible to </w:t>
      </w:r>
      <w:r w:rsidR="00DC10AE">
        <w:t xml:space="preserve">meet face to face. This is where emailing each other has </w:t>
      </w:r>
      <w:r w:rsidR="00E34DA8">
        <w:t>come in handy. This is preferable to having extensive documentation for the project as</w:t>
      </w:r>
      <w:r w:rsidR="00F41EEF">
        <w:t xml:space="preserve"> it cuts down on confusion. We can find any clarity we need fo</w:t>
      </w:r>
      <w:r w:rsidR="005E295A">
        <w:t xml:space="preserve">r any problems we come across. </w:t>
      </w:r>
      <w:r w:rsidR="00A13260">
        <w:t xml:space="preserve">Keep using resources like this </w:t>
      </w:r>
      <w:r w:rsidR="0000214E">
        <w:t xml:space="preserve">so that we can all be on the same page. </w:t>
      </w:r>
    </w:p>
    <w:p w14:paraId="11F300E3" w14:textId="2CFDE853" w:rsidR="005E295A" w:rsidRDefault="005E295A" w:rsidP="001D3270">
      <w:r>
        <w:t xml:space="preserve">Another form of communication that we use </w:t>
      </w:r>
      <w:r w:rsidR="000564C8">
        <w:t xml:space="preserve">is our Scrum Board. This is </w:t>
      </w:r>
      <w:r w:rsidR="004D3FCB">
        <w:t>nice</w:t>
      </w:r>
      <w:r w:rsidR="000564C8">
        <w:t xml:space="preserve"> to </w:t>
      </w:r>
      <w:r w:rsidR="0078338B">
        <w:t>have one place we can find our progress toward user stories</w:t>
      </w:r>
      <w:r w:rsidR="008D04D9">
        <w:t xml:space="preserve"> currently</w:t>
      </w:r>
      <w:r w:rsidR="0078338B">
        <w:t xml:space="preserve"> in development</w:t>
      </w:r>
      <w:r w:rsidR="008D04D9">
        <w:t xml:space="preserve">. These stories are pulled from the Product Backlog that </w:t>
      </w:r>
      <w:r w:rsidR="004D3FCB">
        <w:t xml:space="preserve">the Product Owner and </w:t>
      </w:r>
      <w:r w:rsidR="00384470">
        <w:t xml:space="preserve">I </w:t>
      </w:r>
      <w:r w:rsidR="004D3FCB">
        <w:t xml:space="preserve">keep up to date. </w:t>
      </w:r>
      <w:r w:rsidR="00870D0C">
        <w:t xml:space="preserve">We work hard to make sure that this is </w:t>
      </w:r>
      <w:r w:rsidR="00FC2765">
        <w:t>organized,</w:t>
      </w:r>
      <w:r w:rsidR="00870D0C">
        <w:t xml:space="preserve"> </w:t>
      </w:r>
      <w:r w:rsidR="00342A7D">
        <w:t>and I would recommend we keep our Scrum Board organized as well. If we need</w:t>
      </w:r>
      <w:r w:rsidR="00FC2765">
        <w:t>, we can look at getting a</w:t>
      </w:r>
      <w:r w:rsidR="00AE70A6">
        <w:t xml:space="preserve">n information radiator like Azure Boards or Jira. </w:t>
      </w:r>
      <w:r w:rsidR="000B4A64">
        <w:t xml:space="preserve">This is an opportunity for us to be more efficient at </w:t>
      </w:r>
      <w:r w:rsidR="000638A4">
        <w:t>developing this program.</w:t>
      </w:r>
    </w:p>
    <w:p w14:paraId="7546E139" w14:textId="0EFCA3E4" w:rsidR="00CD6696" w:rsidRPr="00C5686B" w:rsidRDefault="002F7DA7" w:rsidP="00CD6696">
      <w:pPr>
        <w:pStyle w:val="Heading2"/>
      </w:pPr>
      <w:r>
        <w:t>Scrum Principles</w:t>
      </w:r>
    </w:p>
    <w:p w14:paraId="3B3B503A" w14:textId="7CE66802" w:rsidR="00CD6696" w:rsidRDefault="007A7AE7" w:rsidP="00CD6696">
      <w:r>
        <w:t>The next thing we want to discuss i</w:t>
      </w:r>
      <w:r w:rsidR="00FD5487">
        <w:t xml:space="preserve">s the principles of Scrum. </w:t>
      </w:r>
      <w:r w:rsidR="000B11AA">
        <w:t>We want to look at the values laid out</w:t>
      </w:r>
      <w:r w:rsidR="0087084C">
        <w:t xml:space="preserve"> by the Agile Manifesto</w:t>
      </w:r>
      <w:r w:rsidR="009B7C66">
        <w:t xml:space="preserve"> (Beck</w:t>
      </w:r>
      <w:r w:rsidR="00B738E0">
        <w:t xml:space="preserve"> et al.</w:t>
      </w:r>
      <w:r w:rsidR="009B7C66">
        <w:t>, 2022)</w:t>
      </w:r>
      <w:r w:rsidR="00C03D9A">
        <w:t>:</w:t>
      </w:r>
    </w:p>
    <w:p w14:paraId="4E370DF5" w14:textId="7F01374E" w:rsidR="00C03D9A" w:rsidRDefault="00C03D9A" w:rsidP="00B74AC8">
      <w:r>
        <w:t>Individuals and interactions over processes and tools</w:t>
      </w:r>
    </w:p>
    <w:p w14:paraId="17835F1A" w14:textId="51605E50" w:rsidR="00C03D9A" w:rsidRDefault="00C03D9A" w:rsidP="00B74AC8">
      <w:r>
        <w:t>Working software over comprehensive documentation</w:t>
      </w:r>
    </w:p>
    <w:p w14:paraId="3C8E4D35" w14:textId="08CB0C31" w:rsidR="00C03D9A" w:rsidRDefault="00C03D9A" w:rsidP="00B74AC8">
      <w:r>
        <w:t>Customer collaboration over contract negotiation</w:t>
      </w:r>
    </w:p>
    <w:p w14:paraId="3A34B8A1" w14:textId="659DBA9E" w:rsidR="00C03D9A" w:rsidRDefault="00C03D9A" w:rsidP="00C03D9A">
      <w:r>
        <w:t>Responding to change over following a plan</w:t>
      </w:r>
      <w:r w:rsidR="00C666AE">
        <w:t xml:space="preserve"> </w:t>
      </w:r>
    </w:p>
    <w:p w14:paraId="6895FC67" w14:textId="03BA617D" w:rsidR="00C666AE" w:rsidRDefault="003342F6" w:rsidP="00FD5487">
      <w:pPr>
        <w:ind w:firstLine="0"/>
      </w:pPr>
      <w:r>
        <w:t>Let us</w:t>
      </w:r>
      <w:r w:rsidR="0018213C">
        <w:t xml:space="preserve"> see how we have applied each of these </w:t>
      </w:r>
      <w:r w:rsidR="00072F42">
        <w:t>in turn.</w:t>
      </w:r>
    </w:p>
    <w:p w14:paraId="12DC6E2D" w14:textId="3359B33E" w:rsidR="00072F42" w:rsidRDefault="00072F42" w:rsidP="00072F42">
      <w:r>
        <w:t xml:space="preserve">We discussed </w:t>
      </w:r>
      <w:r w:rsidR="00BF00EE">
        <w:t xml:space="preserve">some things </w:t>
      </w:r>
      <w:r w:rsidR="000B6A66">
        <w:t>pertaining to individuals and interactions</w:t>
      </w:r>
      <w:r w:rsidR="00BF00EE">
        <w:t xml:space="preserve"> whil</w:t>
      </w:r>
      <w:r w:rsidR="00604378">
        <w:t xml:space="preserve">e talking about communication. It is better that we </w:t>
      </w:r>
      <w:r w:rsidR="00384D14">
        <w:t xml:space="preserve">discuss </w:t>
      </w:r>
      <w:r w:rsidR="002F59B0">
        <w:t>priorities and challenges with each other to better work as a team. This also, allows us to be more adaptable and get the clients what they want</w:t>
      </w:r>
      <w:r w:rsidR="003342F6">
        <w:t xml:space="preserve"> </w:t>
      </w:r>
      <w:r w:rsidR="003342F6">
        <w:lastRenderedPageBreak/>
        <w:t>especially as their needs change</w:t>
      </w:r>
      <w:r w:rsidR="002F59B0">
        <w:t>.</w:t>
      </w:r>
      <w:r w:rsidR="003342F6">
        <w:t xml:space="preserve"> </w:t>
      </w:r>
      <w:r w:rsidR="00DC14ED">
        <w:t xml:space="preserve">We have started this following Scrum closely to </w:t>
      </w:r>
      <w:r w:rsidR="00B10FA7">
        <w:t xml:space="preserve">how it is laid out, utilizing the roles and Scrum events </w:t>
      </w:r>
      <w:r w:rsidR="009E7D18">
        <w:t>to good effect. This seems to be working and does not need to change for the Travel project</w:t>
      </w:r>
      <w:r w:rsidR="00B05AF5">
        <w:t xml:space="preserve">. If we run into problems with </w:t>
      </w:r>
      <w:r w:rsidR="009455F8">
        <w:t>this,</w:t>
      </w:r>
      <w:r w:rsidR="00B05AF5">
        <w:t xml:space="preserve"> we can adapt the way we do Scrum as needed. </w:t>
      </w:r>
    </w:p>
    <w:p w14:paraId="6091F98D" w14:textId="109B61BF" w:rsidR="000428D5" w:rsidRDefault="001E5599" w:rsidP="000B6A66">
      <w:r>
        <w:t xml:space="preserve">I am proud of the fact that in our first Sprint we were able to deliver on the top priority given by </w:t>
      </w:r>
      <w:r w:rsidR="0057562B">
        <w:t>the client. This deliverable passed the tests enough for us to consider it as “Done”.</w:t>
      </w:r>
      <w:r w:rsidR="002031CA">
        <w:t xml:space="preserve"> The user stories ready to be pulled into development</w:t>
      </w:r>
      <w:r w:rsidR="00221634">
        <w:t xml:space="preserve"> also have testing criteria and this will help us to create working software. </w:t>
      </w:r>
      <w:r w:rsidR="006D3F51">
        <w:t xml:space="preserve">The Product Owner has been </w:t>
      </w:r>
      <w:r w:rsidR="00457A95">
        <w:t xml:space="preserve">doing a great job meeting with </w:t>
      </w:r>
      <w:proofErr w:type="gramStart"/>
      <w:r w:rsidR="00457A95">
        <w:t>he</w:t>
      </w:r>
      <w:proofErr w:type="gramEnd"/>
      <w:r w:rsidR="00457A95">
        <w:t xml:space="preserve"> clients and working with them. With his </w:t>
      </w:r>
      <w:r w:rsidR="00CF03C8">
        <w:t xml:space="preserve">level of communication between the client and our team we </w:t>
      </w:r>
      <w:r w:rsidR="000B6A66">
        <w:t>can</w:t>
      </w:r>
      <w:r w:rsidR="00CF03C8">
        <w:t xml:space="preserve"> give them a program that more closely is in line with what they </w:t>
      </w:r>
      <w:r w:rsidR="00DC6BB7">
        <w:t>need.</w:t>
      </w:r>
      <w:r w:rsidR="000B6A66">
        <w:t xml:space="preserve"> </w:t>
      </w:r>
      <w:r w:rsidR="00DC6BB7">
        <w:t xml:space="preserve">During this Sprint we did a great job responding to change. This is much easier to </w:t>
      </w:r>
      <w:r w:rsidR="00810844">
        <w:t xml:space="preserve">deal with when we have </w:t>
      </w:r>
      <w:r w:rsidR="000B6A66">
        <w:t>an</w:t>
      </w:r>
      <w:r w:rsidR="00810844">
        <w:t xml:space="preserve"> agile</w:t>
      </w:r>
      <w:r w:rsidR="00785B79">
        <w:t xml:space="preserve"> mind set</w:t>
      </w:r>
      <w:r w:rsidR="00810844">
        <w:t xml:space="preserve">. </w:t>
      </w:r>
    </w:p>
    <w:p w14:paraId="586D1B22" w14:textId="699A7E38" w:rsidR="004B5F78" w:rsidRPr="00C5686B" w:rsidRDefault="009455F8" w:rsidP="004B5F78">
      <w:pPr>
        <w:pStyle w:val="Heading2"/>
      </w:pPr>
      <w:r>
        <w:t>Effectiveness of Scrum</w:t>
      </w:r>
    </w:p>
    <w:p w14:paraId="6CB6C22A" w14:textId="2C067525" w:rsidR="004B5F78" w:rsidRDefault="000B6A66" w:rsidP="004B5F78">
      <w:r>
        <w:t>Overall</w:t>
      </w:r>
      <w:r w:rsidR="00AB19D3">
        <w:t xml:space="preserve"> using Scrum for the SNHU Travel Project has helped us deliver a better program.</w:t>
      </w:r>
      <w:r w:rsidR="004B0C26">
        <w:t xml:space="preserve"> </w:t>
      </w:r>
      <w:r w:rsidR="009A0CF0">
        <w:t xml:space="preserve">We have prioritized what the travel company needs </w:t>
      </w:r>
      <w:r w:rsidR="00FB40AF">
        <w:t>most,</w:t>
      </w:r>
      <w:r w:rsidR="009A0CF0">
        <w:t xml:space="preserve"> and </w:t>
      </w:r>
      <w:r w:rsidR="00FB40AF">
        <w:t xml:space="preserve">it shows in their satisfaction with the project. </w:t>
      </w:r>
      <w:r w:rsidR="00F87BCB">
        <w:t xml:space="preserve">Changing to Scrum has been </w:t>
      </w:r>
      <w:r w:rsidR="00AE2185">
        <w:t>challenging</w:t>
      </w:r>
      <w:r w:rsidR="00F87BCB">
        <w:t xml:space="preserve"> </w:t>
      </w:r>
      <w:r w:rsidR="0059040F">
        <w:t xml:space="preserve">especially </w:t>
      </w:r>
      <w:r w:rsidR="00A01708">
        <w:t xml:space="preserve">when we had to change </w:t>
      </w:r>
      <w:r w:rsidR="007E5E64">
        <w:t>course on work we had already completed.</w:t>
      </w:r>
      <w:r w:rsidR="00DB5A7E">
        <w:t xml:space="preserve"> This change did get SNHU Travel </w:t>
      </w:r>
      <w:r w:rsidR="00AA5EA0">
        <w:t>something that is going to be better</w:t>
      </w:r>
      <w:r w:rsidR="005E0AB0">
        <w:t xml:space="preserve"> for their business. Working in a Scrum Team can be </w:t>
      </w:r>
      <w:r w:rsidR="00F21A5F">
        <w:t xml:space="preserve">difficult but as we learn to work as a team, we will </w:t>
      </w:r>
      <w:r w:rsidR="008F7CED">
        <w:t xml:space="preserve">find creative solutions that will </w:t>
      </w:r>
      <w:r w:rsidR="00794C55">
        <w:t xml:space="preserve">make for better software. Scrum has made this project </w:t>
      </w:r>
      <w:r w:rsidR="007C0A33">
        <w:t>better.</w:t>
      </w:r>
    </w:p>
    <w:sdt>
      <w:sdtPr>
        <w:rPr>
          <w:rFonts w:asciiTheme="minorHAnsi" w:eastAsiaTheme="minorEastAsia" w:hAnsiTheme="minorHAnsi" w:cstheme="minorBidi"/>
        </w:rPr>
        <w:id w:val="-1096949615"/>
        <w:docPartObj>
          <w:docPartGallery w:val="Bibliographies"/>
          <w:docPartUnique/>
        </w:docPartObj>
      </w:sdtPr>
      <w:sdtEndPr/>
      <w:sdtContent>
        <w:p w14:paraId="21765281" w14:textId="77777777" w:rsidR="00097169" w:rsidRDefault="00097169" w:rsidP="00097169">
          <w:pPr>
            <w:pStyle w:val="SectionTitle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124CF4BC" w14:textId="74C9F7F9" w:rsidR="00CD6696" w:rsidRPr="00CD6696" w:rsidRDefault="00CD6696" w:rsidP="00CD6696">
              <w:pPr>
                <w:pStyle w:val="Bibliography"/>
              </w:pPr>
              <w:r w:rsidRPr="00CD6696">
                <w:t>Charles G. Cobb. (2015). </w:t>
              </w:r>
              <w:r w:rsidRPr="00CD6696">
                <w:rPr>
                  <w:i/>
                  <w:iCs/>
                </w:rPr>
                <w:t>The Project Manager’s Guide to Mastering Agile: Principles and Practices for an Adaptive Approach</w:t>
              </w:r>
              <w:r w:rsidRPr="00CD6696">
                <w:t>. Wiley.</w:t>
              </w:r>
            </w:p>
            <w:p w14:paraId="0EC6DD5E" w14:textId="1033D07B" w:rsidR="00CD6696" w:rsidRDefault="00CD6696" w:rsidP="00CD6696">
              <w:pPr>
                <w:pStyle w:val="Bibliography"/>
                <w:rPr>
                  <w:noProof/>
                </w:rPr>
              </w:pPr>
              <w:r w:rsidRPr="00CD6696">
                <w:rPr>
                  <w:noProof/>
                </w:rPr>
                <w:t xml:space="preserve">Schwaber, K., Sutherland, J. (2020). The 2020 scrum GUIDETM. Scrum Guide | Scrum Guides. Retrieved October 12, 2022, from </w:t>
              </w:r>
              <w:hyperlink r:id="rId9" w:history="1">
                <w:r w:rsidR="004C0529" w:rsidRPr="00CD6696">
                  <w:rPr>
                    <w:rStyle w:val="Hyperlink"/>
                    <w:noProof/>
                  </w:rPr>
                  <w:t>https://scrumguides.org/scrum-guide.html guide.html</w:t>
                </w:r>
              </w:hyperlink>
            </w:p>
            <w:p w14:paraId="346466A9" w14:textId="77777777" w:rsidR="0007390A" w:rsidRPr="0007390A" w:rsidRDefault="0007390A" w:rsidP="004F5D20">
              <w:pPr>
                <w:pStyle w:val="Bibliography"/>
                <w:rPr>
                  <w:noProof/>
                </w:rPr>
              </w:pPr>
              <w:r w:rsidRPr="0007390A">
                <w:rPr>
                  <w:noProof/>
                </w:rPr>
                <w:t>Beck, K., Beedle, M., van Bennekum, A., Cockburn, A., Cunningham, W., Fowler, M., Martin, R. C., Mellor, S., Thomas, D., Grenning, J., Highsmith, J., Hunt, A., Jeffries, R., Kern, J., Marick, B., Schwaber, K., &amp;amp; Sutherland, J. (2022, May 23). Agile Manifesto for Software Development: Agile Alliance. Agile Alliance. Retrieved October 12, 2022, from https://www.agilealliance.org/agile101/the-agile-manifesto/</w:t>
              </w:r>
            </w:p>
            <w:p w14:paraId="36355658" w14:textId="77777777" w:rsidR="004C0529" w:rsidRPr="00CD6696" w:rsidRDefault="004C0529" w:rsidP="004C0529">
              <w:pPr>
                <w:ind w:firstLine="0"/>
              </w:pPr>
            </w:p>
            <w:p w14:paraId="46FEC1DB" w14:textId="77777777" w:rsidR="00097169" w:rsidRDefault="00B738E0" w:rsidP="00CD6696">
              <w:pPr>
                <w:ind w:firstLine="0"/>
              </w:pPr>
            </w:p>
          </w:sdtContent>
        </w:sdt>
      </w:sdtContent>
    </w:sdt>
    <w:sectPr w:rsidR="00097169" w:rsidSect="0069214F">
      <w:headerReference w:type="default" r:id="rId10"/>
      <w:headerReference w:type="first" r:id="rId11"/>
      <w:footnotePr>
        <w:pos w:val="beneathText"/>
      </w:footnotePr>
      <w:pgSz w:w="12240" w:h="15840"/>
      <w:pgMar w:top="135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08015" w14:textId="77777777" w:rsidR="00401857" w:rsidRDefault="00401857">
      <w:pPr>
        <w:spacing w:line="240" w:lineRule="auto"/>
      </w:pPr>
      <w:r>
        <w:separator/>
      </w:r>
    </w:p>
    <w:p w14:paraId="73CE9246" w14:textId="77777777" w:rsidR="00401857" w:rsidRDefault="00401857"/>
  </w:endnote>
  <w:endnote w:type="continuationSeparator" w:id="0">
    <w:p w14:paraId="48A40CB9" w14:textId="77777777" w:rsidR="00401857" w:rsidRDefault="00401857">
      <w:pPr>
        <w:spacing w:line="240" w:lineRule="auto"/>
      </w:pPr>
      <w:r>
        <w:continuationSeparator/>
      </w:r>
    </w:p>
    <w:p w14:paraId="5888FBB5" w14:textId="77777777" w:rsidR="00401857" w:rsidRDefault="004018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7756C" w14:textId="77777777" w:rsidR="00401857" w:rsidRDefault="00401857">
      <w:pPr>
        <w:spacing w:line="240" w:lineRule="auto"/>
      </w:pPr>
      <w:r>
        <w:separator/>
      </w:r>
    </w:p>
    <w:p w14:paraId="2BA079AA" w14:textId="77777777" w:rsidR="00401857" w:rsidRDefault="00401857"/>
  </w:footnote>
  <w:footnote w:type="continuationSeparator" w:id="0">
    <w:p w14:paraId="29C166BD" w14:textId="77777777" w:rsidR="00401857" w:rsidRDefault="00401857">
      <w:pPr>
        <w:spacing w:line="240" w:lineRule="auto"/>
      </w:pPr>
      <w:r>
        <w:continuationSeparator/>
      </w:r>
    </w:p>
    <w:p w14:paraId="7B8F2990" w14:textId="77777777" w:rsidR="00401857" w:rsidRDefault="004018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67FB78DA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544400D1" w14:textId="18CE0ABC" w:rsidR="004D6B86" w:rsidRPr="00170521" w:rsidRDefault="00B738E0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:placeholder>
                <w:docPart w:val="F623551314F240CFACCE71C54B0CDA04"/>
              </w:placeholder>
              <w15:dataBinding w:prefixMappings="xmlns:ns0='http://schemas.microsoft.com/temp/samples' " w:xpath="/ns0:employees[1]/ns0:employee[1]/ns0:CustomerName[1]" w:storeItemID="{B98E728A-96FF-4995-885C-5AF887AB0C35}" w16sdtdh:storeItemChecksum="uPvtuA=="/>
              <w15:appearance w15:val="hidden"/>
            </w:sdtPr>
            <w:sdtEndPr/>
            <w:sdtContent>
              <w:r w:rsidR="0069214F">
                <w:t>Scrum Review</w:t>
              </w:r>
            </w:sdtContent>
          </w:sdt>
        </w:p>
      </w:tc>
      <w:tc>
        <w:tcPr>
          <w:tcW w:w="1080" w:type="dxa"/>
        </w:tcPr>
        <w:p w14:paraId="4FE0391A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35583E4E" w14:textId="77777777"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B7CCD" w14:textId="002A04B9" w:rsidR="004D6B86" w:rsidRDefault="000C1358" w:rsidP="002C627C">
    <w:pPr>
      <w:pStyle w:val="Header"/>
      <w:rPr>
        <w:bCs/>
      </w:rPr>
    </w:pPr>
    <w:r>
      <w:rPr>
        <w:bCs/>
      </w:rPr>
      <w:t>CS-250 Final Project</w:t>
    </w:r>
  </w:p>
  <w:p w14:paraId="6703F057" w14:textId="77777777" w:rsidR="000C1358" w:rsidRDefault="000C1358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468860040">
    <w:abstractNumId w:val="9"/>
  </w:num>
  <w:num w:numId="2" w16cid:durableId="403769309">
    <w:abstractNumId w:val="7"/>
  </w:num>
  <w:num w:numId="3" w16cid:durableId="857230155">
    <w:abstractNumId w:val="6"/>
  </w:num>
  <w:num w:numId="4" w16cid:durableId="168908384">
    <w:abstractNumId w:val="5"/>
  </w:num>
  <w:num w:numId="5" w16cid:durableId="424614607">
    <w:abstractNumId w:val="4"/>
  </w:num>
  <w:num w:numId="6" w16cid:durableId="2106146652">
    <w:abstractNumId w:val="8"/>
  </w:num>
  <w:num w:numId="7" w16cid:durableId="2014457091">
    <w:abstractNumId w:val="3"/>
  </w:num>
  <w:num w:numId="8" w16cid:durableId="1187645340">
    <w:abstractNumId w:val="2"/>
  </w:num>
  <w:num w:numId="9" w16cid:durableId="1974480873">
    <w:abstractNumId w:val="1"/>
  </w:num>
  <w:num w:numId="10" w16cid:durableId="779032258">
    <w:abstractNumId w:val="0"/>
  </w:num>
  <w:num w:numId="11" w16cid:durableId="139585906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857"/>
    <w:rsid w:val="0000214E"/>
    <w:rsid w:val="00006BBA"/>
    <w:rsid w:val="0001010E"/>
    <w:rsid w:val="000217F5"/>
    <w:rsid w:val="000428D5"/>
    <w:rsid w:val="000564C8"/>
    <w:rsid w:val="000638A4"/>
    <w:rsid w:val="00072F42"/>
    <w:rsid w:val="0007390A"/>
    <w:rsid w:val="00097169"/>
    <w:rsid w:val="000A111E"/>
    <w:rsid w:val="000B11AA"/>
    <w:rsid w:val="000B4A64"/>
    <w:rsid w:val="000B6A66"/>
    <w:rsid w:val="000C1358"/>
    <w:rsid w:val="000C775F"/>
    <w:rsid w:val="00114BFA"/>
    <w:rsid w:val="00127A2E"/>
    <w:rsid w:val="001356B3"/>
    <w:rsid w:val="001602E3"/>
    <w:rsid w:val="00160C0C"/>
    <w:rsid w:val="001664A2"/>
    <w:rsid w:val="00170521"/>
    <w:rsid w:val="00180F24"/>
    <w:rsid w:val="0018213C"/>
    <w:rsid w:val="001A542B"/>
    <w:rsid w:val="001A7F26"/>
    <w:rsid w:val="001B4848"/>
    <w:rsid w:val="001C00D7"/>
    <w:rsid w:val="001D3270"/>
    <w:rsid w:val="001E5599"/>
    <w:rsid w:val="001F447A"/>
    <w:rsid w:val="001F7399"/>
    <w:rsid w:val="002031CA"/>
    <w:rsid w:val="0020340F"/>
    <w:rsid w:val="00204F7F"/>
    <w:rsid w:val="00212319"/>
    <w:rsid w:val="00221634"/>
    <w:rsid w:val="00225BE3"/>
    <w:rsid w:val="00236E11"/>
    <w:rsid w:val="00255A08"/>
    <w:rsid w:val="00274E0A"/>
    <w:rsid w:val="002B6153"/>
    <w:rsid w:val="002C627C"/>
    <w:rsid w:val="002D0508"/>
    <w:rsid w:val="002D31ED"/>
    <w:rsid w:val="002F59B0"/>
    <w:rsid w:val="002F7DA7"/>
    <w:rsid w:val="002F7DC7"/>
    <w:rsid w:val="00307586"/>
    <w:rsid w:val="003260C2"/>
    <w:rsid w:val="003342F6"/>
    <w:rsid w:val="00336906"/>
    <w:rsid w:val="00342A7D"/>
    <w:rsid w:val="00345333"/>
    <w:rsid w:val="003757E8"/>
    <w:rsid w:val="00384470"/>
    <w:rsid w:val="00384D14"/>
    <w:rsid w:val="003A06C6"/>
    <w:rsid w:val="003D4571"/>
    <w:rsid w:val="003E36B1"/>
    <w:rsid w:val="003E4162"/>
    <w:rsid w:val="003F7CBD"/>
    <w:rsid w:val="00401857"/>
    <w:rsid w:val="004373AA"/>
    <w:rsid w:val="00457A95"/>
    <w:rsid w:val="00481CF8"/>
    <w:rsid w:val="004831B1"/>
    <w:rsid w:val="00492C2D"/>
    <w:rsid w:val="004959C2"/>
    <w:rsid w:val="004A3D87"/>
    <w:rsid w:val="004B0C26"/>
    <w:rsid w:val="004B18A9"/>
    <w:rsid w:val="004B5F78"/>
    <w:rsid w:val="004B6049"/>
    <w:rsid w:val="004C0529"/>
    <w:rsid w:val="004D3FCB"/>
    <w:rsid w:val="004D4F8C"/>
    <w:rsid w:val="004D6B86"/>
    <w:rsid w:val="004F5D20"/>
    <w:rsid w:val="00504F88"/>
    <w:rsid w:val="0055242C"/>
    <w:rsid w:val="0057562B"/>
    <w:rsid w:val="0058363E"/>
    <w:rsid w:val="0059040F"/>
    <w:rsid w:val="00595412"/>
    <w:rsid w:val="005A59B8"/>
    <w:rsid w:val="005E0AB0"/>
    <w:rsid w:val="005E295A"/>
    <w:rsid w:val="00604378"/>
    <w:rsid w:val="0061747E"/>
    <w:rsid w:val="00640355"/>
    <w:rsid w:val="00641876"/>
    <w:rsid w:val="00645290"/>
    <w:rsid w:val="00656353"/>
    <w:rsid w:val="00684C26"/>
    <w:rsid w:val="0069214F"/>
    <w:rsid w:val="006B015B"/>
    <w:rsid w:val="006C162F"/>
    <w:rsid w:val="006D3F51"/>
    <w:rsid w:val="006D7EE9"/>
    <w:rsid w:val="006F2DA1"/>
    <w:rsid w:val="00714E09"/>
    <w:rsid w:val="007244DE"/>
    <w:rsid w:val="00766783"/>
    <w:rsid w:val="0078338B"/>
    <w:rsid w:val="00785B79"/>
    <w:rsid w:val="00794C55"/>
    <w:rsid w:val="00794FE1"/>
    <w:rsid w:val="007A5E8E"/>
    <w:rsid w:val="007A7AE7"/>
    <w:rsid w:val="007A7E92"/>
    <w:rsid w:val="007B6874"/>
    <w:rsid w:val="007C0A33"/>
    <w:rsid w:val="007E561C"/>
    <w:rsid w:val="007E5E64"/>
    <w:rsid w:val="00810844"/>
    <w:rsid w:val="0081390C"/>
    <w:rsid w:val="00816831"/>
    <w:rsid w:val="00837D67"/>
    <w:rsid w:val="0087084C"/>
    <w:rsid w:val="00870D0C"/>
    <w:rsid w:val="00872044"/>
    <w:rsid w:val="008747E8"/>
    <w:rsid w:val="00896EFA"/>
    <w:rsid w:val="008A2A83"/>
    <w:rsid w:val="008A78F1"/>
    <w:rsid w:val="008D04D9"/>
    <w:rsid w:val="008E7EFF"/>
    <w:rsid w:val="008F7CED"/>
    <w:rsid w:val="00910F0E"/>
    <w:rsid w:val="009455F8"/>
    <w:rsid w:val="00961AE5"/>
    <w:rsid w:val="009A0CF0"/>
    <w:rsid w:val="009A2C38"/>
    <w:rsid w:val="009B5068"/>
    <w:rsid w:val="009B7C66"/>
    <w:rsid w:val="009E7D18"/>
    <w:rsid w:val="009F0414"/>
    <w:rsid w:val="00A01708"/>
    <w:rsid w:val="00A13260"/>
    <w:rsid w:val="00A24A81"/>
    <w:rsid w:val="00A343A4"/>
    <w:rsid w:val="00A4757D"/>
    <w:rsid w:val="00A6462E"/>
    <w:rsid w:val="00A70E89"/>
    <w:rsid w:val="00A72072"/>
    <w:rsid w:val="00A77F6B"/>
    <w:rsid w:val="00A81BB2"/>
    <w:rsid w:val="00AA5C05"/>
    <w:rsid w:val="00AA5EA0"/>
    <w:rsid w:val="00AB19D3"/>
    <w:rsid w:val="00AB5C43"/>
    <w:rsid w:val="00AB64DC"/>
    <w:rsid w:val="00AC17B5"/>
    <w:rsid w:val="00AE2185"/>
    <w:rsid w:val="00AE70A6"/>
    <w:rsid w:val="00B03BA4"/>
    <w:rsid w:val="00B05AF5"/>
    <w:rsid w:val="00B06D2B"/>
    <w:rsid w:val="00B10FA7"/>
    <w:rsid w:val="00B17065"/>
    <w:rsid w:val="00B35A2B"/>
    <w:rsid w:val="00B50D9A"/>
    <w:rsid w:val="00B60668"/>
    <w:rsid w:val="00B738E0"/>
    <w:rsid w:val="00B74AC8"/>
    <w:rsid w:val="00B75DFA"/>
    <w:rsid w:val="00BB0C36"/>
    <w:rsid w:val="00BB4745"/>
    <w:rsid w:val="00BE0AA0"/>
    <w:rsid w:val="00BE7D66"/>
    <w:rsid w:val="00BF00EE"/>
    <w:rsid w:val="00C03D9A"/>
    <w:rsid w:val="00C04060"/>
    <w:rsid w:val="00C16E87"/>
    <w:rsid w:val="00C3438C"/>
    <w:rsid w:val="00C37C3F"/>
    <w:rsid w:val="00C5686B"/>
    <w:rsid w:val="00C666AE"/>
    <w:rsid w:val="00C74024"/>
    <w:rsid w:val="00C83B15"/>
    <w:rsid w:val="00C925C8"/>
    <w:rsid w:val="00CB7F84"/>
    <w:rsid w:val="00CC0D02"/>
    <w:rsid w:val="00CD6696"/>
    <w:rsid w:val="00CF03C8"/>
    <w:rsid w:val="00CF1B55"/>
    <w:rsid w:val="00D5199A"/>
    <w:rsid w:val="00DB2E59"/>
    <w:rsid w:val="00DB358F"/>
    <w:rsid w:val="00DB5A7E"/>
    <w:rsid w:val="00DC10AE"/>
    <w:rsid w:val="00DC14ED"/>
    <w:rsid w:val="00DC44F1"/>
    <w:rsid w:val="00DC6BB7"/>
    <w:rsid w:val="00DF6D26"/>
    <w:rsid w:val="00E34DA8"/>
    <w:rsid w:val="00E45B18"/>
    <w:rsid w:val="00E53323"/>
    <w:rsid w:val="00E7305D"/>
    <w:rsid w:val="00E75758"/>
    <w:rsid w:val="00EA780C"/>
    <w:rsid w:val="00EB69D3"/>
    <w:rsid w:val="00ED3AE9"/>
    <w:rsid w:val="00ED6922"/>
    <w:rsid w:val="00EE4282"/>
    <w:rsid w:val="00EF298A"/>
    <w:rsid w:val="00EF7A03"/>
    <w:rsid w:val="00F2047E"/>
    <w:rsid w:val="00F21A5F"/>
    <w:rsid w:val="00F31D66"/>
    <w:rsid w:val="00F363EC"/>
    <w:rsid w:val="00F413AC"/>
    <w:rsid w:val="00F41EEF"/>
    <w:rsid w:val="00F63174"/>
    <w:rsid w:val="00F63AED"/>
    <w:rsid w:val="00F70674"/>
    <w:rsid w:val="00F87BCB"/>
    <w:rsid w:val="00FA2D12"/>
    <w:rsid w:val="00FA7A61"/>
    <w:rsid w:val="00FB40AF"/>
    <w:rsid w:val="00FC2765"/>
    <w:rsid w:val="00FD5487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BB7D27"/>
  <w15:chartTrackingRefBased/>
  <w15:docId w15:val="{3C22D554-5273-4C3B-ABD0-096CFC2B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C0529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5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scrumguides.org/scrum-guide.html%20guide.html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cmc\AppData\Roaming\Microsoft\Templates\APA%20style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23551314F240CFACCE71C54B0CD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8CF3B-7A8D-4E9A-9B2A-EDF5D0E1D905}"/>
      </w:docPartPr>
      <w:docPartBody>
        <w:p w:rsidR="003C6C6C" w:rsidRDefault="009047AE" w:rsidP="009047AE">
          <w:pPr>
            <w:pStyle w:val="F623551314F240CFACCE71C54B0CDA04"/>
          </w:pPr>
          <w:r>
            <w:t>The first two heading levels get their own paragraph, as shown here. Headings 3, 4, and 5 are run-in headings used at the beginning of the paragraph.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AE"/>
    <w:rsid w:val="003C6C6C"/>
    <w:rsid w:val="0090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5"/>
    <w:qFormat/>
    <w:rsid w:val="003C6C6C"/>
    <w:pPr>
      <w:keepNext/>
      <w:keepLines/>
      <w:spacing w:after="0"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5"/>
    <w:qFormat/>
    <w:rsid w:val="009047AE"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5"/>
    <w:qFormat/>
    <w:rsid w:val="009047AE"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color w:val="000000" w:themeColor="text1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styleId="FootnoteReference">
    <w:name w:val="footnote reference"/>
    <w:basedOn w:val="DefaultParagraphFont"/>
    <w:uiPriority w:val="99"/>
    <w:qFormat/>
    <w:rsid w:val="003C6C6C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5"/>
    <w:rsid w:val="003C6C6C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5"/>
    <w:rsid w:val="009047AE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5"/>
    <w:rsid w:val="009047AE"/>
    <w:rPr>
      <w:rFonts w:asciiTheme="majorHAnsi" w:eastAsiaTheme="majorEastAsia" w:hAnsiTheme="majorHAnsi" w:cstheme="majorBidi"/>
      <w:i/>
      <w:iCs/>
      <w:color w:val="000000" w:themeColor="text1"/>
      <w:sz w:val="24"/>
      <w:szCs w:val="24"/>
      <w:lang w:eastAsia="ja-JP"/>
    </w:rPr>
  </w:style>
  <w:style w:type="paragraph" w:customStyle="1" w:styleId="F623551314F240CFACCE71C54B0CDA04">
    <w:name w:val="F623551314F240CFACCE71C54B0CDA04"/>
    <w:rsid w:val="009047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w:rsidR="00000000" w:rsidRDefault="0069214F"&gt;&lt;w:r&gt;&lt;w:t&gt;Scrum Review&lt;/w:t&gt;&lt;/w:r&gt;&lt;/w:p&gt;&lt;w:sectPr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CustomerName>
    <CompanyName/>
    <SenderAddress/>
    <Address/>
  </employee>
</employees>
</file>

<file path=customXml/itemProps1.xml><?xml version="1.0" encoding="utf-8"?>
<ds:datastoreItem xmlns:ds="http://schemas.openxmlformats.org/officeDocument/2006/customXml" ds:itemID="{0D181A23-612A-473F-A673-77E565BE64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</Template>
  <TotalTime>416</TotalTime>
  <Pages>6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McBride</dc:creator>
  <cp:keywords/>
  <dc:description/>
  <cp:lastModifiedBy>Zac McBride</cp:lastModifiedBy>
  <cp:revision>146</cp:revision>
  <dcterms:created xsi:type="dcterms:W3CDTF">2022-10-12T17:56:00Z</dcterms:created>
  <dcterms:modified xsi:type="dcterms:W3CDTF">2022-10-14T01:18:00Z</dcterms:modified>
</cp:coreProperties>
</file>